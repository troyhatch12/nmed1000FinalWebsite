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47F8" w:rsidRDefault="00CE1626" w:rsidP="0014473F">
      <w:r>
        <w:t>Xxx00DreamweaverWebsite</w:t>
      </w:r>
      <w:bookmarkStart w:id="0" w:name="_GoBack"/>
      <w:bookmarkEnd w:id="0"/>
      <w:r w:rsidR="0014473F">
        <w:t xml:space="preserve">Project </w:t>
      </w:r>
    </w:p>
    <w:p w:rsidR="00CE1626" w:rsidRDefault="00CE1626" w:rsidP="0014473F"/>
    <w:p w:rsidR="0014473F" w:rsidRDefault="0014473F" w:rsidP="0014473F"/>
    <w:p w:rsidR="0014473F" w:rsidRDefault="00CE1626" w:rsidP="0014473F">
      <w:r>
        <w:t>Strategy:</w:t>
      </w:r>
      <w:r w:rsidR="0014473F">
        <w:t xml:space="preserve"> style the navigation area on the </w:t>
      </w:r>
      <w:proofErr w:type="spellStart"/>
      <w:r w:rsidR="0014473F">
        <w:t>homeNow</w:t>
      </w:r>
      <w:proofErr w:type="spellEnd"/>
      <w:r w:rsidR="0014473F">
        <w:t xml:space="preserve"> page. Make a copy of the </w:t>
      </w:r>
      <w:proofErr w:type="spellStart"/>
      <w:r w:rsidR="0014473F">
        <w:t>homeNow</w:t>
      </w:r>
      <w:proofErr w:type="spellEnd"/>
      <w:r w:rsidR="0014473F">
        <w:t xml:space="preserve"> page. Strip it of the </w:t>
      </w:r>
      <w:proofErr w:type="spellStart"/>
      <w:r w:rsidR="0014473F">
        <w:t>divs</w:t>
      </w:r>
      <w:proofErr w:type="spellEnd"/>
      <w:r w:rsidR="0014473F">
        <w:t xml:space="preserve"> you don’t need for the 4 other main pages. Make sure you have appropriate button activated when one is on a particular main page. Build pages.</w:t>
      </w:r>
    </w:p>
    <w:p w:rsidR="0014473F" w:rsidRDefault="0014473F" w:rsidP="0014473F"/>
    <w:p w:rsidR="0014473F" w:rsidRDefault="0014473F" w:rsidP="0014473F">
      <w:r>
        <w:t xml:space="preserve">Home/Main/Index: </w:t>
      </w:r>
      <w:proofErr w:type="spellStart"/>
      <w:r w:rsidRPr="00C27C26">
        <w:rPr>
          <w:b/>
        </w:rPr>
        <w:t>homeNow</w:t>
      </w:r>
      <w:proofErr w:type="spellEnd"/>
    </w:p>
    <w:p w:rsidR="0014473F" w:rsidRDefault="0014473F" w:rsidP="0014473F"/>
    <w:p w:rsidR="0014473F" w:rsidRDefault="00786655" w:rsidP="0014473F">
      <w:pPr>
        <w:ind w:left="284"/>
      </w:pPr>
      <w:r>
        <w:t>Navigational hotspots: [make</w:t>
      </w:r>
      <w:r w:rsidR="0014473F">
        <w:t xml:space="preserve"> sure the </w:t>
      </w:r>
      <w:r w:rsidR="0014473F" w:rsidRPr="00786655">
        <w:rPr>
          <w:i/>
        </w:rPr>
        <w:t>colors</w:t>
      </w:r>
      <w:r w:rsidR="0014473F">
        <w:t xml:space="preserve"> and </w:t>
      </w:r>
      <w:r w:rsidR="0014473F" w:rsidRPr="00786655">
        <w:rPr>
          <w:i/>
        </w:rPr>
        <w:t>fonts</w:t>
      </w:r>
      <w:r w:rsidR="0014473F">
        <w:t xml:space="preserve"> are different from the tutorial </w:t>
      </w:r>
      <w:r w:rsidR="00CE1626">
        <w:t xml:space="preserve">if you find it on the web </w:t>
      </w:r>
      <w:r w:rsidR="0014473F">
        <w:t>but appropriate to your web site design] use the same hotspots in the other pages of your website and have appropriate rollover or place behavior</w:t>
      </w:r>
    </w:p>
    <w:p w:rsidR="0014473F" w:rsidRDefault="0014473F" w:rsidP="0014473F">
      <w:pPr>
        <w:ind w:left="284"/>
      </w:pPr>
    </w:p>
    <w:p w:rsidR="0014473F" w:rsidRDefault="0014473F" w:rsidP="0014473F">
      <w:pPr>
        <w:ind w:left="284"/>
      </w:pPr>
      <w:r>
        <w:t xml:space="preserve">5 hotspots: </w:t>
      </w:r>
      <w:proofErr w:type="spellStart"/>
      <w:r>
        <w:t>homeNow</w:t>
      </w:r>
      <w:proofErr w:type="spellEnd"/>
      <w:r>
        <w:t xml:space="preserve"> </w:t>
      </w:r>
      <w:proofErr w:type="spellStart"/>
      <w:r>
        <w:t>stillImages</w:t>
      </w:r>
      <w:proofErr w:type="spellEnd"/>
      <w:r>
        <w:t xml:space="preserve"> </w:t>
      </w:r>
      <w:proofErr w:type="spellStart"/>
      <w:r>
        <w:t>movingImages</w:t>
      </w:r>
      <w:proofErr w:type="spellEnd"/>
      <w:r>
        <w:t xml:space="preserve"> </w:t>
      </w:r>
      <w:proofErr w:type="spellStart"/>
      <w:r>
        <w:t>myPassion</w:t>
      </w:r>
      <w:proofErr w:type="spellEnd"/>
      <w:r>
        <w:t xml:space="preserve"> </w:t>
      </w:r>
      <w:proofErr w:type="spellStart"/>
      <w:r>
        <w:t>hotLinks</w:t>
      </w:r>
      <w:proofErr w:type="spellEnd"/>
      <w:r>
        <w:t xml:space="preserve"> </w:t>
      </w:r>
    </w:p>
    <w:p w:rsidR="0014473F" w:rsidRDefault="0014473F" w:rsidP="0014473F">
      <w:pPr>
        <w:ind w:left="284"/>
      </w:pPr>
      <w:proofErr w:type="gramStart"/>
      <w:r>
        <w:t>in</w:t>
      </w:r>
      <w:proofErr w:type="gramEnd"/>
      <w:r>
        <w:t xml:space="preserve"> the manner of the Dreamweaver </w:t>
      </w:r>
      <w:r w:rsidR="00CE1626">
        <w:t>projects shown</w:t>
      </w:r>
      <w:r>
        <w:t xml:space="preserve"> in class</w:t>
      </w:r>
    </w:p>
    <w:p w:rsidR="0014473F" w:rsidRDefault="0014473F" w:rsidP="0014473F">
      <w:pPr>
        <w:ind w:left="284" w:firstLine="720"/>
      </w:pPr>
      <w:r>
        <w:t>[</w:t>
      </w:r>
      <w:proofErr w:type="gramStart"/>
      <w:r>
        <w:t>these</w:t>
      </w:r>
      <w:proofErr w:type="gramEnd"/>
      <w:r>
        <w:t xml:space="preserve"> should be at the top of the U of L image, AND you should use </w:t>
      </w:r>
      <w:proofErr w:type="spellStart"/>
      <w:r>
        <w:t>camelHump</w:t>
      </w:r>
      <w:proofErr w:type="spellEnd"/>
      <w:r>
        <w:t xml:space="preserve"> style for text as written above, not HOMENOW or  HOME NOW or home n</w:t>
      </w:r>
      <w:r w:rsidR="00CE1626">
        <w:t xml:space="preserve">ow or </w:t>
      </w:r>
      <w:proofErr w:type="spellStart"/>
      <w:r w:rsidR="00CE1626">
        <w:t>homenow</w:t>
      </w:r>
      <w:proofErr w:type="spellEnd"/>
      <w:r w:rsidR="00CE1626">
        <w:t xml:space="preserve">, but </w:t>
      </w:r>
      <w:proofErr w:type="spellStart"/>
      <w:r w:rsidR="00CE1626">
        <w:t>homeNow</w:t>
      </w:r>
      <w:proofErr w:type="spellEnd"/>
      <w:r w:rsidR="00CE1626">
        <w:t xml:space="preserve">, </w:t>
      </w:r>
      <w:proofErr w:type="spellStart"/>
      <w:r w:rsidR="00CE1626">
        <w:t>etc</w:t>
      </w:r>
      <w:proofErr w:type="spellEnd"/>
      <w:r>
        <w:t>]</w:t>
      </w:r>
    </w:p>
    <w:p w:rsidR="0014473F" w:rsidRDefault="0014473F" w:rsidP="0014473F">
      <w:pPr>
        <w:ind w:left="284"/>
      </w:pPr>
    </w:p>
    <w:p w:rsidR="0014473F" w:rsidRDefault="0014473F" w:rsidP="0014473F"/>
    <w:p w:rsidR="0014473F" w:rsidRDefault="0014473F" w:rsidP="0014473F">
      <w:pPr>
        <w:ind w:left="284"/>
      </w:pPr>
      <w:r>
        <w:t>Splash image—view of U of L [copyright free, you can take your own or use instructor’s extra credit image] The U of L image can be straight, or, the fun, Pho</w:t>
      </w:r>
      <w:r w:rsidR="00CE1626">
        <w:t>toshop version</w:t>
      </w:r>
      <w:r>
        <w:t xml:space="preserve"> </w:t>
      </w:r>
      <w:r w:rsidR="00CE1626">
        <w:t>[your 03?]</w:t>
      </w:r>
      <w:r>
        <w:t>.</w:t>
      </w:r>
    </w:p>
    <w:p w:rsidR="0014473F" w:rsidRDefault="0014473F" w:rsidP="0014473F">
      <w:pPr>
        <w:ind w:left="284"/>
      </w:pPr>
    </w:p>
    <w:p w:rsidR="0014473F" w:rsidRDefault="0014473F" w:rsidP="0014473F">
      <w:pPr>
        <w:ind w:left="284"/>
      </w:pPr>
      <w:r>
        <w:t>Have the overlay in the upper right with rounded corners as we did in class, but have the text be promotional about the U of L.</w:t>
      </w:r>
    </w:p>
    <w:p w:rsidR="0014473F" w:rsidRDefault="0014473F" w:rsidP="0014473F">
      <w:pPr>
        <w:ind w:left="284"/>
      </w:pPr>
    </w:p>
    <w:p w:rsidR="0014473F" w:rsidRDefault="0014473F" w:rsidP="0014473F">
      <w:pPr>
        <w:ind w:left="284"/>
      </w:pPr>
      <w:r>
        <w:t xml:space="preserve">Main article Text that tells about you in the left column. You can </w:t>
      </w:r>
      <w:proofErr w:type="spellStart"/>
      <w:r>
        <w:t>tweek</w:t>
      </w:r>
      <w:proofErr w:type="spellEnd"/>
      <w:r>
        <w:t xml:space="preserve"> 30% of the text details if you wish to create a personae.</w:t>
      </w:r>
    </w:p>
    <w:p w:rsidR="0014473F" w:rsidRDefault="0014473F" w:rsidP="0014473F">
      <w:pPr>
        <w:ind w:left="284"/>
      </w:pPr>
    </w:p>
    <w:p w:rsidR="0014473F" w:rsidRDefault="0014473F" w:rsidP="0014473F">
      <w:pPr>
        <w:ind w:left="284"/>
      </w:pPr>
      <w:r>
        <w:t>You must include a photo [straight or a fun, Photoshop version] in this left column and include a caption for the photo. The caption can be straight or funny.</w:t>
      </w:r>
    </w:p>
    <w:p w:rsidR="0014473F" w:rsidRDefault="0014473F" w:rsidP="0014473F">
      <w:pPr>
        <w:ind w:left="284"/>
      </w:pPr>
    </w:p>
    <w:p w:rsidR="0014473F" w:rsidRDefault="0014473F" w:rsidP="0014473F">
      <w:pPr>
        <w:ind w:left="284"/>
      </w:pPr>
      <w:r>
        <w:t xml:space="preserve">You must have text below the photo too [in the style of the </w:t>
      </w:r>
      <w:r w:rsidR="00CE1626">
        <w:t>project shown in class</w:t>
      </w:r>
      <w:r>
        <w:t>, but about you]</w:t>
      </w:r>
    </w:p>
    <w:p w:rsidR="0014473F" w:rsidRDefault="0014473F" w:rsidP="0014473F">
      <w:pPr>
        <w:ind w:left="284"/>
      </w:pPr>
    </w:p>
    <w:p w:rsidR="0014473F" w:rsidRDefault="0014473F" w:rsidP="0014473F">
      <w:pPr>
        <w:ind w:left="284"/>
      </w:pPr>
      <w:r>
        <w:t>Sidebar text [right column with text that gives a reason why you are here at the U of L and some factual material that might be attractive to those seeking a university to attend] This text should be honest and straight.</w:t>
      </w:r>
    </w:p>
    <w:p w:rsidR="0014473F" w:rsidRDefault="0014473F" w:rsidP="0014473F">
      <w:pPr>
        <w:ind w:left="284"/>
      </w:pPr>
    </w:p>
    <w:p w:rsidR="0014473F" w:rsidRDefault="0014473F" w:rsidP="0014473F">
      <w:pPr>
        <w:ind w:left="284"/>
      </w:pPr>
      <w:r>
        <w:t>Footnote area with hotspot to the U of L website and, if you have a website elsewhere, a link to it. You should have other text and hotspots that make sense in context to your information on this page.</w:t>
      </w:r>
      <w:r w:rsidR="00786655">
        <w:t xml:space="preserve"> [</w:t>
      </w:r>
      <w:proofErr w:type="gramStart"/>
      <w:r w:rsidR="00786655">
        <w:t>make</w:t>
      </w:r>
      <w:proofErr w:type="gramEnd"/>
      <w:r w:rsidR="00786655">
        <w:t xml:space="preserve"> sure the style is that the color is different from that of the tutorial]</w:t>
      </w:r>
    </w:p>
    <w:p w:rsidR="0014473F" w:rsidRDefault="0014473F" w:rsidP="0014473F"/>
    <w:p w:rsidR="0014473F" w:rsidRDefault="0014473F" w:rsidP="0014473F"/>
    <w:p w:rsidR="0014473F" w:rsidRDefault="0014473F" w:rsidP="0014473F">
      <w:proofErr w:type="spellStart"/>
      <w:proofErr w:type="gramStart"/>
      <w:r w:rsidRPr="00C27C26">
        <w:rPr>
          <w:b/>
        </w:rPr>
        <w:t>stillImages</w:t>
      </w:r>
      <w:proofErr w:type="spellEnd"/>
      <w:proofErr w:type="gramEnd"/>
      <w:r>
        <w:t xml:space="preserve"> page</w:t>
      </w:r>
    </w:p>
    <w:p w:rsidR="0014473F" w:rsidRDefault="0014473F" w:rsidP="0014473F"/>
    <w:p w:rsidR="00CE1626" w:rsidRDefault="0014473F" w:rsidP="00CE1626">
      <w:pPr>
        <w:ind w:left="142"/>
      </w:pPr>
      <w:r>
        <w:t>[</w:t>
      </w:r>
      <w:proofErr w:type="gramStart"/>
      <w:r>
        <w:t>appropriate</w:t>
      </w:r>
      <w:proofErr w:type="gramEnd"/>
      <w:r>
        <w:t xml:space="preserve"> navigational structure styled after that of </w:t>
      </w:r>
      <w:proofErr w:type="spellStart"/>
      <w:r>
        <w:t>homeNow</w:t>
      </w:r>
      <w:proofErr w:type="spellEnd"/>
      <w:r>
        <w:t>]</w:t>
      </w:r>
    </w:p>
    <w:p w:rsidR="0014473F" w:rsidRDefault="0014473F" w:rsidP="0014473F">
      <w:pPr>
        <w:ind w:left="142"/>
      </w:pPr>
    </w:p>
    <w:p w:rsidR="0014473F" w:rsidRDefault="0014473F" w:rsidP="0014473F">
      <w:pPr>
        <w:ind w:left="142"/>
      </w:pPr>
      <w:proofErr w:type="gramStart"/>
      <w:r>
        <w:t>what</w:t>
      </w:r>
      <w:proofErr w:type="gramEnd"/>
      <w:r>
        <w:t xml:space="preserve"> we want here is your artwork created this semester demonstrating your Photoshop skills, and we want to be able to select icons and go to other pages where the images are large and there is text next to it. </w:t>
      </w:r>
      <w:r w:rsidR="00CE1626">
        <w:t>Create</w:t>
      </w:r>
      <w:r>
        <w:t xml:space="preserve"> a table to have the divisions to place icons and then link the icons to other pages</w:t>
      </w:r>
      <w:r w:rsidR="00CE1626">
        <w:t xml:space="preserve"> with large images</w:t>
      </w:r>
      <w:r>
        <w:t>.</w:t>
      </w:r>
    </w:p>
    <w:p w:rsidR="0014473F" w:rsidRDefault="0014473F" w:rsidP="0014473F">
      <w:pPr>
        <w:ind w:left="142"/>
      </w:pPr>
    </w:p>
    <w:p w:rsidR="0014473F" w:rsidRDefault="0014473F" w:rsidP="0014473F">
      <w:pPr>
        <w:ind w:left="142"/>
      </w:pPr>
      <w:proofErr w:type="gramStart"/>
      <w:r>
        <w:t>obliged</w:t>
      </w:r>
      <w:proofErr w:type="gramEnd"/>
      <w:r>
        <w:t xml:space="preserve"> to show gallery artwork, source, narrative in some connected manner that you devise, but the source image cannot be one of the icons at the root level on the still images main page.</w:t>
      </w:r>
    </w:p>
    <w:p w:rsidR="0014473F" w:rsidRDefault="0014473F" w:rsidP="0014473F">
      <w:pPr>
        <w:ind w:left="142"/>
      </w:pPr>
    </w:p>
    <w:p w:rsidR="0014473F" w:rsidRDefault="00CE1626" w:rsidP="0014473F">
      <w:pPr>
        <w:ind w:left="142"/>
        <w:rPr>
          <w:rFonts w:ascii="Times" w:hAnsi="Times" w:cs="Times"/>
        </w:rPr>
      </w:pPr>
      <w:proofErr w:type="gramStart"/>
      <w:r>
        <w:t>obliged</w:t>
      </w:r>
      <w:proofErr w:type="gramEnd"/>
      <w:r>
        <w:t xml:space="preserve"> to show 5</w:t>
      </w:r>
      <w:r w:rsidR="0014473F">
        <w:t xml:space="preserve"> other pieces preferably using your own source images demonstrating internalization of the </w:t>
      </w:r>
      <w:proofErr w:type="spellStart"/>
      <w:r>
        <w:t>inclass</w:t>
      </w:r>
      <w:proofErr w:type="spellEnd"/>
      <w:r w:rsidR="0014473F">
        <w:t xml:space="preserve"> lessons and at least 21 words each</w:t>
      </w:r>
      <w:r w:rsidR="0014473F">
        <w:rPr>
          <w:rFonts w:ascii="Times" w:hAnsi="Times" w:cs="Times"/>
        </w:rPr>
        <w:t>. The user needs to be able to move around [forward/backward] within the image section, or an appropriate strategy should be employed.”</w:t>
      </w:r>
    </w:p>
    <w:p w:rsidR="0014473F" w:rsidRDefault="0014473F" w:rsidP="0014473F">
      <w:pPr>
        <w:rPr>
          <w:rFonts w:ascii="Times" w:hAnsi="Times" w:cs="Times"/>
        </w:rPr>
      </w:pPr>
    </w:p>
    <w:p w:rsidR="0014473F" w:rsidRDefault="0014473F" w:rsidP="0014473F">
      <w:pPr>
        <w:rPr>
          <w:rFonts w:ascii="Times" w:hAnsi="Times" w:cs="Times"/>
        </w:rPr>
      </w:pPr>
      <w:proofErr w:type="spellStart"/>
      <w:proofErr w:type="gramStart"/>
      <w:r w:rsidRPr="00C27C26">
        <w:rPr>
          <w:rFonts w:ascii="Times" w:hAnsi="Times" w:cs="Times"/>
          <w:b/>
        </w:rPr>
        <w:t>movingImages</w:t>
      </w:r>
      <w:proofErr w:type="spellEnd"/>
      <w:proofErr w:type="gramEnd"/>
      <w:r>
        <w:rPr>
          <w:rFonts w:ascii="Times" w:hAnsi="Times" w:cs="Times"/>
        </w:rPr>
        <w:t xml:space="preserve"> page</w:t>
      </w:r>
    </w:p>
    <w:p w:rsidR="0014473F" w:rsidRDefault="0014473F" w:rsidP="0014473F">
      <w:pPr>
        <w:rPr>
          <w:rFonts w:ascii="Times" w:hAnsi="Times" w:cs="Times"/>
        </w:rPr>
      </w:pPr>
    </w:p>
    <w:p w:rsidR="0014473F" w:rsidRDefault="0014473F" w:rsidP="0014473F">
      <w:pPr>
        <w:ind w:left="284"/>
        <w:rPr>
          <w:rFonts w:ascii="Times" w:hAnsi="Times" w:cs="Times"/>
        </w:rPr>
      </w:pPr>
      <w:r>
        <w:rPr>
          <w:rFonts w:ascii="Times" w:hAnsi="Times" w:cs="Times"/>
        </w:rPr>
        <w:t>Movie with requirements identified earlier, but the movie won’t be added until later</w:t>
      </w:r>
      <w:r w:rsidR="00CE1626">
        <w:rPr>
          <w:rFonts w:ascii="Times" w:hAnsi="Times" w:cs="Times"/>
        </w:rPr>
        <w:t>, you need to provide some text so the user knows what to expect</w:t>
      </w:r>
    </w:p>
    <w:p w:rsidR="0014473F" w:rsidRDefault="0014473F" w:rsidP="0014473F">
      <w:pPr>
        <w:rPr>
          <w:rFonts w:ascii="Times" w:hAnsi="Times" w:cs="Times"/>
        </w:rPr>
      </w:pPr>
    </w:p>
    <w:p w:rsidR="0014473F" w:rsidRDefault="0014473F" w:rsidP="0014473F">
      <w:pPr>
        <w:rPr>
          <w:rFonts w:ascii="Times" w:hAnsi="Times" w:cs="Times"/>
        </w:rPr>
      </w:pPr>
      <w:proofErr w:type="spellStart"/>
      <w:proofErr w:type="gramStart"/>
      <w:r w:rsidRPr="00C27C26">
        <w:rPr>
          <w:rFonts w:ascii="Times" w:hAnsi="Times" w:cs="Times"/>
          <w:b/>
        </w:rPr>
        <w:t>myPassion</w:t>
      </w:r>
      <w:proofErr w:type="spellEnd"/>
      <w:proofErr w:type="gramEnd"/>
      <w:r>
        <w:rPr>
          <w:rFonts w:ascii="Times" w:hAnsi="Times" w:cs="Times"/>
        </w:rPr>
        <w:t xml:space="preserve"> page</w:t>
      </w:r>
    </w:p>
    <w:p w:rsidR="0014473F" w:rsidRDefault="0014473F" w:rsidP="0014473F">
      <w:pPr>
        <w:rPr>
          <w:rFonts w:ascii="Times" w:hAnsi="Times" w:cs="Times"/>
        </w:rPr>
      </w:pPr>
    </w:p>
    <w:p w:rsidR="0014473F" w:rsidRDefault="0014473F" w:rsidP="0014473F">
      <w:pPr>
        <w:ind w:left="284"/>
        <w:rPr>
          <w:rFonts w:ascii="Times" w:hAnsi="Times" w:cs="Times"/>
        </w:rPr>
      </w:pPr>
      <w:r>
        <w:rPr>
          <w:rFonts w:ascii="Times" w:hAnsi="Times" w:cs="Times"/>
        </w:rPr>
        <w:t>Choose a topic that will engage/interest other members of the class. This topic can be about a cause you are passionate about. It needs to have a personal connection. You can use links, images, text, and other means to make your case. [For instance if you love skunks, you might have a photo of you feeding or petting a skunk.]</w:t>
      </w:r>
    </w:p>
    <w:p w:rsidR="0014473F" w:rsidRDefault="0014473F" w:rsidP="0014473F">
      <w:pPr>
        <w:rPr>
          <w:rFonts w:ascii="Times" w:hAnsi="Times" w:cs="Times"/>
        </w:rPr>
      </w:pPr>
    </w:p>
    <w:p w:rsidR="0014473F" w:rsidRDefault="0014473F" w:rsidP="0014473F">
      <w:pPr>
        <w:rPr>
          <w:rFonts w:ascii="Times" w:hAnsi="Times" w:cs="Times"/>
        </w:rPr>
      </w:pPr>
      <w:proofErr w:type="spellStart"/>
      <w:proofErr w:type="gramStart"/>
      <w:r w:rsidRPr="00C27C26">
        <w:rPr>
          <w:rFonts w:ascii="Times" w:hAnsi="Times" w:cs="Times"/>
          <w:b/>
        </w:rPr>
        <w:t>hotLinks</w:t>
      </w:r>
      <w:proofErr w:type="spellEnd"/>
      <w:proofErr w:type="gramEnd"/>
      <w:r>
        <w:rPr>
          <w:rFonts w:ascii="Times" w:hAnsi="Times" w:cs="Times"/>
        </w:rPr>
        <w:t xml:space="preserve"> page</w:t>
      </w:r>
    </w:p>
    <w:p w:rsidR="0014473F" w:rsidRDefault="0014473F" w:rsidP="0014473F">
      <w:pPr>
        <w:rPr>
          <w:rFonts w:ascii="Times" w:hAnsi="Times" w:cs="Times"/>
        </w:rPr>
      </w:pPr>
    </w:p>
    <w:p w:rsidR="0014473F" w:rsidRDefault="0014473F" w:rsidP="0014473F">
      <w:pPr>
        <w:ind w:left="284"/>
        <w:rPr>
          <w:rFonts w:ascii="Times" w:hAnsi="Times" w:cs="Times"/>
        </w:rPr>
      </w:pPr>
      <w:r>
        <w:rPr>
          <w:rFonts w:ascii="Times" w:hAnsi="Times" w:cs="Times"/>
        </w:rPr>
        <w:t>Provide at least 10 links to websites you find useful and provide information so that the user knows the nature of the website/links. Use a style where there is a descriptor and a link or vice-versa.</w:t>
      </w:r>
    </w:p>
    <w:p w:rsidR="00826731" w:rsidRDefault="00CE1626"/>
    <w:sectPr w:rsidR="00826731" w:rsidSect="00CB1202">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73F"/>
    <w:rsid w:val="001072B9"/>
    <w:rsid w:val="0014473F"/>
    <w:rsid w:val="002347F8"/>
    <w:rsid w:val="00786655"/>
    <w:rsid w:val="00800694"/>
    <w:rsid w:val="009937A1"/>
    <w:rsid w:val="00CE1626"/>
    <w:rsid w:val="00DF3C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2963E4-C616-480B-8641-7398ACF8F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7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90A3DFD7.dotm</Template>
  <TotalTime>1</TotalTime>
  <Pages>2</Pages>
  <Words>552</Words>
  <Characters>3151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Lethbridge</Company>
  <LinksUpToDate>false</LinksUpToDate>
  <CharactersWithSpaces>3696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Smith</dc:creator>
  <cp:keywords/>
  <cp:lastModifiedBy>Smith, A William</cp:lastModifiedBy>
  <cp:revision>2</cp:revision>
  <dcterms:created xsi:type="dcterms:W3CDTF">2016-10-17T19:59:00Z</dcterms:created>
  <dcterms:modified xsi:type="dcterms:W3CDTF">2016-10-17T19:59:00Z</dcterms:modified>
</cp:coreProperties>
</file>